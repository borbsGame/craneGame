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0EE4" w:rsidRDefault="00C30EE4">
      <w:pPr>
        <w:widowControl w:val="0"/>
        <w:spacing w:after="0"/>
      </w:pP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6"/>
        <w:gridCol w:w="5487"/>
        <w:gridCol w:w="1707"/>
      </w:tblGrid>
      <w:tr w:rsidR="00C30EE4">
        <w:tc>
          <w:tcPr>
            <w:tcW w:w="2156" w:type="dxa"/>
          </w:tcPr>
          <w:p w:rsidR="00C30EE4" w:rsidRDefault="00542B1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40726" cy="674990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</w:tcPr>
          <w:p w:rsidR="00C30EE4" w:rsidRDefault="00542B1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C30EE4" w:rsidRDefault="00542B1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of Computing and Information Sciences</w:t>
            </w:r>
          </w:p>
          <w:p w:rsidR="00C30EE4" w:rsidRDefault="00542B1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of Interactive Games and Media</w:t>
            </w:r>
          </w:p>
          <w:p w:rsidR="00C30EE4" w:rsidRDefault="00542B1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2145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Hall – (585) 475-7680</w:t>
            </w:r>
          </w:p>
        </w:tc>
        <w:tc>
          <w:tcPr>
            <w:tcW w:w="1707" w:type="dxa"/>
          </w:tcPr>
          <w:p w:rsidR="00C30EE4" w:rsidRDefault="00542B1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5762" cy="645762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EE4" w:rsidRDefault="00542B1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C30EE4" w:rsidRDefault="00542B1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IGME 309, 2015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proofErr w:type="gramEnd"/>
    </w:p>
    <w:p w:rsidR="00C30EE4" w:rsidRDefault="00542B1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Milestone 1 evaluation</w:t>
      </w:r>
    </w:p>
    <w:p w:rsidR="00C30EE4" w:rsidRDefault="00542B1F">
      <w:r>
        <w:rPr>
          <w:b/>
          <w:color w:val="FF0000"/>
          <w:u w:val="single"/>
        </w:rPr>
        <w:t xml:space="preserve">Due: </w:t>
      </w:r>
      <w:r>
        <w:rPr>
          <w:b/>
          <w:u w:val="single"/>
        </w:rPr>
        <w:t xml:space="preserve">Monday May </w:t>
      </w:r>
      <w:proofErr w:type="gramStart"/>
      <w:r>
        <w:rPr>
          <w:b/>
          <w:u w:val="single"/>
        </w:rPr>
        <w:t>2</w:t>
      </w:r>
      <w:r>
        <w:rPr>
          <w:b/>
          <w:u w:val="single"/>
          <w:vertAlign w:val="superscript"/>
        </w:rPr>
        <w:t xml:space="preserve"> 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11:59pm)</w:t>
      </w:r>
    </w:p>
    <w:p w:rsidR="00C30EE4" w:rsidRDefault="00542B1F">
      <w:r>
        <w:rPr>
          <w:b/>
          <w:color w:val="FF0000"/>
          <w:u w:val="single"/>
        </w:rPr>
        <w:t xml:space="preserve">Project:  </w:t>
      </w:r>
      <w:proofErr w:type="spellStart"/>
      <w:r>
        <w:rPr>
          <w:b/>
        </w:rPr>
        <w:t>Birb</w:t>
      </w:r>
      <w:proofErr w:type="spellEnd"/>
      <w:r>
        <w:rPr>
          <w:b/>
        </w:rPr>
        <w:t xml:space="preserve"> Crane</w:t>
      </w:r>
    </w:p>
    <w:p w:rsidR="00C30EE4" w:rsidRDefault="00542B1F">
      <w:r>
        <w:rPr>
          <w:b/>
          <w:color w:val="FF0000"/>
          <w:u w:val="single"/>
        </w:rPr>
        <w:t xml:space="preserve">Team:  </w:t>
      </w:r>
      <w:proofErr w:type="spellStart"/>
      <w:r>
        <w:rPr>
          <w:b/>
        </w:rPr>
        <w:t>Borb</w:t>
      </w:r>
      <w:proofErr w:type="spellEnd"/>
    </w:p>
    <w:p w:rsidR="00C30EE4" w:rsidRDefault="00542B1F">
      <w:r>
        <w:rPr>
          <w:b/>
          <w:color w:val="FF0000"/>
          <w:u w:val="single"/>
        </w:rPr>
        <w:t>Repository Address:</w:t>
      </w:r>
      <w:r>
        <w:rPr>
          <w:b/>
        </w:rPr>
        <w:t xml:space="preserve"> http://github.com/borbsGame/craneGame.git</w:t>
      </w:r>
    </w:p>
    <w:p w:rsidR="00C30EE4" w:rsidRDefault="00542B1F">
      <w:r>
        <w:rPr>
          <w:b/>
          <w:color w:val="FF0000"/>
          <w:u w:val="single"/>
        </w:rPr>
        <w:t>Members: (Last names SORTED in alphabetical order)</w:t>
      </w:r>
    </w:p>
    <w:p w:rsidR="00C30EE4" w:rsidRDefault="00542B1F">
      <w:proofErr w:type="spellStart"/>
      <w:r>
        <w:rPr>
          <w:b/>
        </w:rPr>
        <w:t>Carrobis</w:t>
      </w:r>
      <w:proofErr w:type="spellEnd"/>
      <w:r>
        <w:rPr>
          <w:b/>
        </w:rPr>
        <w:t>, Greg</w:t>
      </w:r>
    </w:p>
    <w:p w:rsidR="00C30EE4" w:rsidRDefault="00542B1F">
      <w:r>
        <w:rPr>
          <w:b/>
        </w:rPr>
        <w:t>Granville, Chris</w:t>
      </w:r>
    </w:p>
    <w:p w:rsidR="00C30EE4" w:rsidRDefault="00542B1F">
      <w:r>
        <w:rPr>
          <w:b/>
        </w:rPr>
        <w:t>Navarro, Karen</w:t>
      </w:r>
    </w:p>
    <w:p w:rsidR="00C30EE4" w:rsidRDefault="00542B1F">
      <w:r>
        <w:rPr>
          <w:b/>
        </w:rPr>
        <w:t>Smith, Madison</w:t>
      </w:r>
    </w:p>
    <w:p w:rsidR="00C30EE4" w:rsidRDefault="00542B1F">
      <w:r>
        <w:rPr>
          <w:b/>
          <w:color w:val="FF0000"/>
          <w:u w:val="single"/>
        </w:rPr>
        <w:t>Milestone 3</w:t>
      </w:r>
      <w:r>
        <w:rPr>
          <w:b/>
          <w:color w:val="FF0000"/>
          <w:u w:val="single"/>
        </w:rPr>
        <w:t xml:space="preserve"> results:</w:t>
      </w:r>
    </w:p>
    <w:p w:rsidR="00C30EE4" w:rsidRDefault="00542B1F">
      <w:r>
        <w:rPr>
          <w:b/>
        </w:rPr>
        <w:t xml:space="preserve">SAT is integrated into our collision detection. We have moving hawks that go from side to side based on a constant velocity. The falcon can pick up and drop </w:t>
      </w:r>
      <w:proofErr w:type="spellStart"/>
      <w:r>
        <w:rPr>
          <w:b/>
        </w:rPr>
        <w:t>birbs</w:t>
      </w:r>
      <w:proofErr w:type="spellEnd"/>
      <w:r>
        <w:rPr>
          <w:b/>
        </w:rPr>
        <w:t xml:space="preserve"> which will fall to the ground. </w:t>
      </w:r>
      <w:proofErr w:type="spellStart"/>
      <w:r>
        <w:rPr>
          <w:b/>
        </w:rPr>
        <w:t>Birbs</w:t>
      </w:r>
      <w:proofErr w:type="spellEnd"/>
      <w:r>
        <w:rPr>
          <w:b/>
        </w:rPr>
        <w:t xml:space="preserve"> will also drop if the claw is hit by a hawk.</w:t>
      </w:r>
    </w:p>
    <w:p w:rsidR="00C30EE4" w:rsidRDefault="00542B1F">
      <w:r>
        <w:rPr>
          <w:b/>
          <w:color w:val="FF0000"/>
          <w:u w:val="single"/>
        </w:rPr>
        <w:t>Milestone 3</w:t>
      </w:r>
      <w:r>
        <w:rPr>
          <w:b/>
          <w:color w:val="FF0000"/>
          <w:u w:val="single"/>
        </w:rPr>
        <w:t xml:space="preserve"> TEAM self-evaluation:</w:t>
      </w:r>
    </w:p>
    <w:p w:rsidR="00C30EE4" w:rsidRDefault="00542B1F">
      <w:r>
        <w:rPr>
          <w:b/>
        </w:rPr>
        <w:t xml:space="preserve">95, </w:t>
      </w:r>
      <w:proofErr w:type="spellStart"/>
      <w:r>
        <w:rPr>
          <w:b/>
        </w:rPr>
        <w:t>birbs</w:t>
      </w:r>
      <w:proofErr w:type="spellEnd"/>
      <w:r>
        <w:rPr>
          <w:b/>
        </w:rPr>
        <w:t xml:space="preserve"> don’t quite bounce but the capability is there </w:t>
      </w:r>
    </w:p>
    <w:p w:rsidR="00C30EE4" w:rsidRDefault="00542B1F">
      <w:r>
        <w:rPr>
          <w:b/>
          <w:color w:val="FF0000"/>
          <w:u w:val="single"/>
        </w:rPr>
        <w:t>Milestone 4</w:t>
      </w:r>
      <w:r>
        <w:rPr>
          <w:b/>
          <w:color w:val="FF0000"/>
          <w:u w:val="single"/>
        </w:rPr>
        <w:t xml:space="preserve"> goals:</w:t>
      </w:r>
    </w:p>
    <w:p w:rsidR="00C30EE4" w:rsidRDefault="00542B1F">
      <w:bookmarkStart w:id="0" w:name="h.gjdgxs" w:colFirst="0" w:colLast="0"/>
      <w:bookmarkEnd w:id="0"/>
      <w:r>
        <w:rPr>
          <w:b/>
        </w:rPr>
        <w:t xml:space="preserve">Make the </w:t>
      </w:r>
      <w:proofErr w:type="spellStart"/>
      <w:r>
        <w:rPr>
          <w:b/>
        </w:rPr>
        <w:t>birbs</w:t>
      </w:r>
      <w:proofErr w:type="spellEnd"/>
      <w:r>
        <w:rPr>
          <w:b/>
        </w:rPr>
        <w:t xml:space="preserve"> bounce, keep track of points, integrate collision optimization (grid or octree), win or lose</w:t>
      </w:r>
      <w:bookmarkStart w:id="1" w:name="_GoBack"/>
      <w:bookmarkEnd w:id="1"/>
      <w:r>
        <w:rPr>
          <w:b/>
        </w:rPr>
        <w:br/>
      </w:r>
    </w:p>
    <w:p w:rsidR="00C30EE4" w:rsidRDefault="00C30EE4"/>
    <w:sectPr w:rsidR="00C30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E4"/>
    <w:rsid w:val="00542B1F"/>
    <w:rsid w:val="007943F7"/>
    <w:rsid w:val="00C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FC746-E94E-481F-BF3A-93D05A54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21098659</Template>
  <TotalTime>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Madison Smith (RIT Student)</dc:creator>
  <cp:lastModifiedBy>Madison Smith (RIT Student)</cp:lastModifiedBy>
  <cp:revision>3</cp:revision>
  <dcterms:created xsi:type="dcterms:W3CDTF">2016-05-03T02:19:00Z</dcterms:created>
  <dcterms:modified xsi:type="dcterms:W3CDTF">2016-05-03T02:27:00Z</dcterms:modified>
</cp:coreProperties>
</file>